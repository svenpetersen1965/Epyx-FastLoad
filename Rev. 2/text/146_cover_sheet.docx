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60F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B3BF8F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6CAAF10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8AACD8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FCB5E8148D64D809DAD1E80820B26B8"/>
        </w:placeholder>
      </w:sdtPr>
      <w:sdtEndPr>
        <w:rPr>
          <w:sz w:val="48"/>
          <w:szCs w:val="48"/>
        </w:rPr>
      </w:sdtEndPr>
      <w:sdtContent>
        <w:p w14:paraId="7B9CAB21" w14:textId="77777777" w:rsidR="00D20149" w:rsidRPr="00950B62" w:rsidRDefault="007B769E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Epyx FastLoad Cartridge for the C64</w:t>
          </w:r>
        </w:p>
      </w:sdtContent>
    </w:sdt>
    <w:p w14:paraId="445E1C6E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B769E">
        <w:rPr>
          <w:sz w:val="36"/>
          <w:szCs w:val="36"/>
          <w:lang w:val="en-US"/>
        </w:rPr>
        <w:t>146</w:t>
      </w:r>
    </w:p>
    <w:p w14:paraId="69758325" w14:textId="13D34D9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943E53">
        <w:rPr>
          <w:sz w:val="36"/>
          <w:szCs w:val="36"/>
          <w:lang w:val="en-US"/>
        </w:rPr>
        <w:t>2</w:t>
      </w:r>
    </w:p>
    <w:p w14:paraId="5C3524D1" w14:textId="683DEAD2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943E53">
        <w:rPr>
          <w:sz w:val="36"/>
          <w:szCs w:val="36"/>
          <w:lang w:val="en-US"/>
        </w:rPr>
        <w:t>24</w:t>
      </w:r>
      <w:r w:rsidR="004A10A3">
        <w:rPr>
          <w:sz w:val="36"/>
          <w:szCs w:val="36"/>
          <w:lang w:val="en-US"/>
        </w:rPr>
        <w:t>.</w:t>
      </w:r>
      <w:r w:rsidR="00943E53">
        <w:rPr>
          <w:sz w:val="36"/>
          <w:szCs w:val="36"/>
          <w:lang w:val="en-US"/>
        </w:rPr>
        <w:t>10</w:t>
      </w:r>
      <w:r w:rsidR="007B769E">
        <w:rPr>
          <w:sz w:val="36"/>
          <w:szCs w:val="36"/>
          <w:lang w:val="en-US"/>
        </w:rPr>
        <w:t>.202</w:t>
      </w:r>
      <w:r w:rsidR="00943E53">
        <w:rPr>
          <w:sz w:val="36"/>
          <w:szCs w:val="36"/>
          <w:lang w:val="en-US"/>
        </w:rPr>
        <w:t>2</w:t>
      </w:r>
    </w:p>
    <w:p w14:paraId="3BE4CB4A" w14:textId="3AD67536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505B783A" w14:textId="60201A37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64FD4963" w14:textId="541F502B" w:rsidR="00E25A94" w:rsidRPr="00950B62" w:rsidRDefault="00E25A94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05353E4" wp14:editId="6E8BEDCA">
            <wp:extent cx="5128348" cy="34188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03" cy="34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94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E"/>
    <w:rsid w:val="00394953"/>
    <w:rsid w:val="004A10A3"/>
    <w:rsid w:val="0070552A"/>
    <w:rsid w:val="007B769E"/>
    <w:rsid w:val="007D5C22"/>
    <w:rsid w:val="00923FE4"/>
    <w:rsid w:val="00943E53"/>
    <w:rsid w:val="00950B62"/>
    <w:rsid w:val="009A38BA"/>
    <w:rsid w:val="00B510DA"/>
    <w:rsid w:val="00D20149"/>
    <w:rsid w:val="00D34CBC"/>
    <w:rsid w:val="00E25A94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C2E1"/>
  <w15:chartTrackingRefBased/>
  <w15:docId w15:val="{9A4C4FC3-2C4B-48E4-A80E-92FCDF9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B5E8148D64D809DAD1E80820B26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958890-5E9D-46AD-B3D0-21DC1C515E89}"/>
      </w:docPartPr>
      <w:docPartBody>
        <w:p w:rsidR="00790FCB" w:rsidRDefault="00790FCB">
          <w:pPr>
            <w:pStyle w:val="4FCB5E8148D64D809DAD1E80820B26B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CB"/>
    <w:rsid w:val="007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CB5E8148D64D809DAD1E80820B26B8">
    <w:name w:val="4FCB5E8148D64D809DAD1E80820B2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D4BE-A6E5-4C20-918E-F0F19E17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cover sheet</dc:title>
  <dc:subject/>
  <dc:creator>Sven Petersen</dc:creator>
  <cp:keywords>cover sheet</cp:keywords>
  <dc:description>project cover sheet</dc:description>
  <cp:lastModifiedBy>Sven Petersen</cp:lastModifiedBy>
  <cp:revision>5</cp:revision>
  <cp:lastPrinted>2020-05-12T09:26:00Z</cp:lastPrinted>
  <dcterms:created xsi:type="dcterms:W3CDTF">2020-05-12T09:23:00Z</dcterms:created>
  <dcterms:modified xsi:type="dcterms:W3CDTF">2022-10-24T13:36:00Z</dcterms:modified>
</cp:coreProperties>
</file>